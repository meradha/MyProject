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1F" w:rsidRDefault="00181387">
      <w:r>
        <w:t>Bonjour,</w:t>
      </w:r>
    </w:p>
    <w:p w:rsidR="00181387" w:rsidRDefault="00181387"/>
    <w:p w:rsidR="00181387" w:rsidRDefault="00181387">
      <w:r>
        <w:t>Vous avez reçu une soumission. N’oubliez pas qu’en combinant automobile et habitation avec la même compagnie vous obtiendrez un rabais supplémentaire.</w:t>
      </w:r>
      <w:r w:rsidR="009F3E1A">
        <w:t xml:space="preserve"> Si vous avez des questions n’hésitez pas à communiquer avec nous.</w:t>
      </w:r>
    </w:p>
    <w:p w:rsidR="009F3E1A" w:rsidRDefault="009F3E1A">
      <w:r>
        <w:t>Bien à vous,</w:t>
      </w:r>
    </w:p>
    <w:p w:rsidR="009F3E1A" w:rsidRDefault="009F3E1A">
      <w:r>
        <w:t>L’équipe d’une soumission SVP !</w:t>
      </w:r>
    </w:p>
    <w:p w:rsidR="009F3E1A" w:rsidRDefault="009F3E1A"/>
    <w:p w:rsidR="009F3E1A" w:rsidRDefault="00CC3A01">
      <w:r w:rsidRPr="004011E2">
        <w:rPr>
          <w:noProof/>
          <w:lang w:val="en-CA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10EEC9C0" wp14:editId="33BE7EFA">
                <wp:simplePos x="0" y="0"/>
                <wp:positionH relativeFrom="margin">
                  <wp:posOffset>2781300</wp:posOffset>
                </wp:positionH>
                <wp:positionV relativeFrom="margin">
                  <wp:posOffset>5066665</wp:posOffset>
                </wp:positionV>
                <wp:extent cx="459740" cy="2835275"/>
                <wp:effectExtent l="0" t="6668" r="0" b="0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9740" cy="28352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011E2" w:rsidRPr="004011E2" w:rsidRDefault="004011E2" w:rsidP="004011E2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 prime est de : </w:t>
                            </w:r>
                            <w:r w:rsid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input the premium</w:t>
                            </w:r>
                            <w:r w:rsid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hereh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EC9C0" id="Forme automatique 2" o:spid="_x0000_s1026" style="position:absolute;margin-left:219pt;margin-top:398.95pt;width:36.2pt;height:223.2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azJgIAACUEAAAOAAAAZHJzL2Uyb0RvYy54bWysU9tu2zAMfR+wfxD0vti5La0RpyhSZBjQ&#10;bcW6fYAiybE2W1QpOU729aXkNEu3t2F6EESROuQ5pJY3h7Zhe43egC35eJRzpq0EZeyu5N+/bd5d&#10;ceaDsEo0YHXJj9rzm9XbN8veFXoCNTRKIyMQ64velbwOwRVZ5mWtW+FH4LQlZwXYikAm7jKFoif0&#10;tskmef4+6wGVQ5Dae7q9G5x8lfCrSsvwpaq8DqwpOdUW0o5p38Y9Wy1FsUPhaiNPZYh/qKIVxlLS&#10;M9SdCIJ1aP6Cao1E8FCFkYQ2g6oyUicOxGac/8HmsRZOJy4kjndnmfz/g5Wf9w/IjCr5lDMrWmrR&#10;hsTWTHQBSHPz1Gk2iTL1zhcU/egeMBL17h7kT88srGthd/oWEfpaC0XFjWN89upBNDw9Zdv+EyjK&#10;EvGTYocKW4ZAnZnP8rjSLSnDDqlNx3Ob9CEwSZez+fViRs2U5JpcTeeTxTwlFEXEisU59OGDhpbF&#10;Q8kROqu+0iwkaLG/9yH1Sp0YC/WDs6ptqPN70bDxNJ8mypkoTsF0esFM5KExamOaJhlxVvW6QUaP&#10;iZiU2oZBApLpMpIIUOoXbaIcg6zhsD2cFN6COpJKSQ+iSD+L6q8Bf3HW05SW3D91AjVnzUdLSl+P&#10;Z1GJkIzZfDEhAy8920uPsJKgSi4DcjYY6zB8hs6h2dWUa5w0snBL/anMudihrlNXaRbp9GrYL+0U&#10;9ft3r54BAAD//wMAUEsDBBQABgAIAAAAIQAR7X6N4AAAAAwBAAAPAAAAZHJzL2Rvd25yZXYueG1s&#10;TI/BToNAEIbvJr7DZky82V1bqQVZmobEi8aDVQ/eFhiBwM4Sdmnh7R1P9jaT+fLP96f72fbihKNv&#10;HWm4XykQSKWrWqo1fH483+1A+GCoMr0j1LCgh312fZWapHJnesfTMdSCQ8gnRkMTwpBI6csGrfEr&#10;NyDx7ceN1gRex1pWozlzuO3lWqmttKYl/tCYAfMGy+44WQ1FtxB+yzw/dC/LG36Nm830Slrf3syH&#10;JxAB5/APw58+q0PGToWbqPKi17COVMyohngXcSkmtvHjA4iCURXxJLNUXpbIfgEAAP//AwBQSwEC&#10;LQAUAAYACAAAACEAtoM4kv4AAADhAQAAEwAAAAAAAAAAAAAAAAAAAAAAW0NvbnRlbnRfVHlwZXNd&#10;LnhtbFBLAQItABQABgAIAAAAIQA4/SH/1gAAAJQBAAALAAAAAAAAAAAAAAAAAC8BAABfcmVscy8u&#10;cmVsc1BLAQItABQABgAIAAAAIQD08fazJgIAACUEAAAOAAAAAAAAAAAAAAAAAC4CAABkcnMvZTJv&#10;RG9jLnhtbFBLAQItABQABgAIAAAAIQAR7X6N4AAAAAwBAAAPAAAAAAAAAAAAAAAAAIAEAABkcnMv&#10;ZG93bnJldi54bWxQSwUGAAAAAAQABADzAAAAjQUAAAAA&#10;" o:allowincell="f" fillcolor="#5b9bd5 [3204]" stroked="f">
                <v:textbox>
                  <w:txbxContent>
                    <w:p w:rsidR="004011E2" w:rsidRPr="004011E2" w:rsidRDefault="004011E2" w:rsidP="004011E2">
                      <w:pP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La prime est de : </w:t>
                      </w:r>
                      <w:r w:rsid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input the premium</w:t>
                      </w:r>
                      <w:r w:rsid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hereh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F3E1A">
        <w:t>Voici les détails pour le véhicule : « Nommer le véhicule » </w:t>
      </w:r>
    </w:p>
    <w:tbl>
      <w:tblPr>
        <w:tblStyle w:val="Grilledutableau"/>
        <w:tblW w:w="9466" w:type="dxa"/>
        <w:tblLook w:val="04A0" w:firstRow="1" w:lastRow="0" w:firstColumn="1" w:lastColumn="0" w:noHBand="0" w:noVBand="1"/>
      </w:tblPr>
      <w:tblGrid>
        <w:gridCol w:w="3302"/>
        <w:gridCol w:w="6164"/>
      </w:tblGrid>
      <w:tr w:rsidR="009F3E1A" w:rsidRPr="004011E2" w:rsidTr="004011E2">
        <w:trPr>
          <w:trHeight w:val="942"/>
        </w:trPr>
        <w:tc>
          <w:tcPr>
            <w:tcW w:w="3302" w:type="dxa"/>
          </w:tcPr>
          <w:p w:rsidR="004011E2" w:rsidRDefault="004011E2"/>
          <w:p w:rsidR="009F3E1A" w:rsidRDefault="009F3E1A">
            <w:r>
              <w:t>Responsabilité Civile</w:t>
            </w:r>
          </w:p>
        </w:tc>
        <w:tc>
          <w:tcPr>
            <w:tcW w:w="6164" w:type="dxa"/>
          </w:tcPr>
          <w:p w:rsidR="009F3E1A" w:rsidRDefault="009F3E1A"/>
          <w:p w:rsidR="004011E2" w:rsidRPr="004011E2" w:rsidRDefault="004011E2">
            <w:pPr>
              <w:rPr>
                <w:lang w:val="en-CA"/>
              </w:rPr>
            </w:pPr>
            <w:r w:rsidRPr="004011E2">
              <w:rPr>
                <w:lang w:val="en-CA"/>
              </w:rPr>
              <w:t>Place the one or 2 million the employees have select</w:t>
            </w:r>
          </w:p>
        </w:tc>
      </w:tr>
      <w:tr w:rsidR="009F3E1A" w:rsidRPr="004011E2" w:rsidTr="004011E2">
        <w:trPr>
          <w:trHeight w:val="888"/>
        </w:trPr>
        <w:tc>
          <w:tcPr>
            <w:tcW w:w="3302" w:type="dxa"/>
          </w:tcPr>
          <w:p w:rsidR="004011E2" w:rsidRPr="004011E2" w:rsidRDefault="004011E2">
            <w:pPr>
              <w:rPr>
                <w:lang w:val="en-CA"/>
              </w:rPr>
            </w:pPr>
          </w:p>
          <w:p w:rsidR="009F3E1A" w:rsidRDefault="009F3E1A">
            <w:r>
              <w:t>B1 : Tous risques</w:t>
            </w:r>
          </w:p>
        </w:tc>
        <w:tc>
          <w:tcPr>
            <w:tcW w:w="6164" w:type="dxa"/>
          </w:tcPr>
          <w:p w:rsidR="009F3E1A" w:rsidRDefault="009F3E1A">
            <w:pPr>
              <w:rPr>
                <w:lang w:val="en-CA"/>
              </w:rPr>
            </w:pPr>
          </w:p>
          <w:p w:rsidR="004011E2" w:rsidRPr="004011E2" w:rsidRDefault="004011E2" w:rsidP="004011E2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</w:t>
            </w:r>
            <w:r w:rsidRPr="004011E2">
              <w:rPr>
                <w:lang w:val="en-CA"/>
              </w:rPr>
              <w:t>employees</w:t>
            </w:r>
            <w:r w:rsidRPr="004011E2">
              <w:rPr>
                <w:lang w:val="en-CA"/>
              </w:rPr>
              <w:t xml:space="preserve"> have select</w:t>
            </w:r>
          </w:p>
        </w:tc>
      </w:tr>
      <w:tr w:rsidR="009F3E1A" w:rsidRPr="004011E2" w:rsidTr="004011E2">
        <w:trPr>
          <w:trHeight w:val="942"/>
        </w:trPr>
        <w:tc>
          <w:tcPr>
            <w:tcW w:w="3302" w:type="dxa"/>
          </w:tcPr>
          <w:p w:rsidR="004011E2" w:rsidRPr="004011E2" w:rsidRDefault="004011E2">
            <w:pPr>
              <w:rPr>
                <w:lang w:val="en-CA"/>
              </w:rPr>
            </w:pPr>
          </w:p>
          <w:p w:rsidR="009F3E1A" w:rsidRDefault="009F3E1A">
            <w:r>
              <w:t>B2 : Collisions et versement</w:t>
            </w:r>
          </w:p>
        </w:tc>
        <w:tc>
          <w:tcPr>
            <w:tcW w:w="6164" w:type="dxa"/>
          </w:tcPr>
          <w:p w:rsidR="009F3E1A" w:rsidRDefault="009F3E1A"/>
          <w:p w:rsidR="004011E2" w:rsidRPr="004011E2" w:rsidRDefault="004011E2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  <w:tr w:rsidR="009F3E1A" w:rsidRPr="004011E2" w:rsidTr="004011E2">
        <w:trPr>
          <w:trHeight w:val="888"/>
        </w:trPr>
        <w:tc>
          <w:tcPr>
            <w:tcW w:w="3302" w:type="dxa"/>
          </w:tcPr>
          <w:p w:rsidR="004011E2" w:rsidRPr="004011E2" w:rsidRDefault="004011E2">
            <w:pPr>
              <w:rPr>
                <w:lang w:val="en-CA"/>
              </w:rPr>
            </w:pPr>
          </w:p>
          <w:p w:rsidR="009F3E1A" w:rsidRDefault="009F3E1A">
            <w:r>
              <w:t>B3 : Sans collisions et versement</w:t>
            </w:r>
          </w:p>
        </w:tc>
        <w:tc>
          <w:tcPr>
            <w:tcW w:w="6164" w:type="dxa"/>
          </w:tcPr>
          <w:p w:rsidR="009F3E1A" w:rsidRDefault="009F3E1A"/>
          <w:p w:rsidR="004011E2" w:rsidRPr="004011E2" w:rsidRDefault="004011E2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  <w:tr w:rsidR="009F3E1A" w:rsidRPr="004011E2" w:rsidTr="004011E2">
        <w:trPr>
          <w:trHeight w:val="942"/>
        </w:trPr>
        <w:tc>
          <w:tcPr>
            <w:tcW w:w="3302" w:type="dxa"/>
          </w:tcPr>
          <w:p w:rsidR="004011E2" w:rsidRPr="004011E2" w:rsidRDefault="004011E2">
            <w:pPr>
              <w:rPr>
                <w:lang w:val="en-CA"/>
              </w:rPr>
            </w:pPr>
          </w:p>
          <w:p w:rsidR="009F3E1A" w:rsidRDefault="009F3E1A">
            <w:r>
              <w:t>B4 : Risques spécifiés</w:t>
            </w:r>
          </w:p>
        </w:tc>
        <w:tc>
          <w:tcPr>
            <w:tcW w:w="6164" w:type="dxa"/>
          </w:tcPr>
          <w:p w:rsidR="009F3E1A" w:rsidRDefault="009F3E1A"/>
          <w:p w:rsidR="004011E2" w:rsidRPr="004011E2" w:rsidRDefault="004011E2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</w:tbl>
    <w:p w:rsidR="009F3E1A" w:rsidRPr="004011E2" w:rsidRDefault="009F3E1A">
      <w:pPr>
        <w:rPr>
          <w:lang w:val="en-CA"/>
        </w:rPr>
      </w:pPr>
    </w:p>
    <w:p w:rsidR="00CC3A01" w:rsidRDefault="00CC3A01" w:rsidP="00CC3A01">
      <w:pPr>
        <w:rPr>
          <w:lang w:val="en-CA"/>
        </w:rPr>
      </w:pPr>
      <w:proofErr w:type="spellStart"/>
      <w:r w:rsidRPr="004011E2">
        <w:rPr>
          <w:lang w:val="en-CA"/>
        </w:rPr>
        <w:t>Complément</w:t>
      </w:r>
      <w:proofErr w:type="spellEnd"/>
      <w:r w:rsidRPr="004011E2">
        <w:rPr>
          <w:lang w:val="en-CA"/>
        </w:rPr>
        <w:t xml:space="preserve"> de protection: </w:t>
      </w:r>
      <w:proofErr w:type="gramStart"/>
      <w:r w:rsidRPr="004011E2">
        <w:rPr>
          <w:lang w:val="en-CA"/>
        </w:rPr>
        <w:t>FAQ :</w:t>
      </w:r>
      <w:proofErr w:type="gramEnd"/>
      <w:r w:rsidRPr="004011E2">
        <w:rPr>
          <w:lang w:val="en-CA"/>
        </w:rPr>
        <w:t xml:space="preserve"> Place </w:t>
      </w:r>
      <w:r>
        <w:rPr>
          <w:lang w:val="en-CA"/>
        </w:rPr>
        <w:t>what</w:t>
      </w:r>
      <w:r w:rsidRPr="004011E2">
        <w:rPr>
          <w:lang w:val="en-CA"/>
        </w:rPr>
        <w:t xml:space="preserve"> the employees have select</w:t>
      </w:r>
    </w:p>
    <w:p w:rsidR="00CC3A01" w:rsidRDefault="00CC3A01" w:rsidP="00CC3A01">
      <w:pPr>
        <w:rPr>
          <w:lang w:val="en-CA"/>
        </w:rPr>
      </w:pPr>
    </w:p>
    <w:p w:rsidR="00CC3A01" w:rsidRPr="004011E2" w:rsidRDefault="00CC3A01" w:rsidP="00CC3A01">
      <w:pPr>
        <w:rPr>
          <w:lang w:val="en-CA"/>
        </w:rPr>
      </w:pPr>
    </w:p>
    <w:p w:rsidR="00CC3A01" w:rsidRPr="004011E2" w:rsidRDefault="00CC3A01" w:rsidP="00CC3A01">
      <w:pPr>
        <w:rPr>
          <w:lang w:val="en-CA"/>
        </w:rPr>
      </w:pPr>
    </w:p>
    <w:p w:rsidR="00CC3A01" w:rsidRPr="004011E2" w:rsidRDefault="00CC3A01" w:rsidP="00CC3A01">
      <w:pPr>
        <w:rPr>
          <w:lang w:val="en-CA"/>
        </w:rPr>
      </w:pPr>
      <w:r w:rsidRPr="004011E2">
        <w:rPr>
          <w:noProof/>
          <w:lang w:val="en-CA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4BD3A891" wp14:editId="11F6AE47">
                <wp:simplePos x="0" y="0"/>
                <wp:positionH relativeFrom="margin">
                  <wp:align>center</wp:align>
                </wp:positionH>
                <wp:positionV relativeFrom="margin">
                  <wp:posOffset>6840855</wp:posOffset>
                </wp:positionV>
                <wp:extent cx="459740" cy="1133475"/>
                <wp:effectExtent l="6032" t="0" r="3493" b="3492"/>
                <wp:wrapSquare wrapText="bothSides"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9740" cy="1133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C3A01" w:rsidRPr="004011E2" w:rsidRDefault="00CC3A01" w:rsidP="00CC3A0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11E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Appuye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z</w:t>
                            </w:r>
                            <w:r w:rsidRPr="004011E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3A891" id="_x0000_s1027" style="position:absolute;margin-left:0;margin-top:538.65pt;width:36.2pt;height:89.25pt;rotation:90;z-index:25166745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sJKQIAACwEAAAOAAAAZHJzL2Uyb0RvYy54bWysU8GO0zAQvSPxD5bvNE2bsmzUdLXqqghp&#10;gRULH+DaTmNIPN6x26R8PWOnW7pwQ+RgZTz2m3nvjZc3Q9eyg0ZvwFY8n0w501aCMnZX8W9fN2/e&#10;ceaDsEq0YHXFj9rzm9XrV8velXoGDbRKIyMQ68veVbwJwZVZ5mWjO+En4LSlZA3YiUAh7jKFoif0&#10;rs1m0+nbrAdUDkFq72n3bkzyVcKvay3D57r2OrC24tRbSCumdRvXbLUU5Q6Fa4w8tSH+oYtOGEtF&#10;z1B3Igi2R/MXVGckgoc6TCR0GdS1kTpxIDb59A82j41wOnEhcbw7y+T/H6z8dHhAZlTFC86s6Mii&#10;DYmtmdgHIM3N016zWZSpd76k04/uASNR7+5B/vDMwroRdqdvEaFvtFDUXB7PZy8uxMDTVbbtP4Ki&#10;KhE/KTbU2DEEcmZRTOOXdkkZNiSbjmeb9BCYpM1icX1VkJmSUnk+nxdXi1RQlBErNufQh/caOhZ/&#10;Ko6wt+oLzUKCFod7H5JX6sRYqO+c1V1Lzh9Ey/L5dJ4oZ6I8Haa/Z8xEHlqjNqZtUxBnVa9bZHSZ&#10;iEmpbRglIJkuTxIBKv2sTZRjlDUM2yF5kG5FqbagjiRWkoWY0gMjGg3gT856GtaK+6e9QM1Z+8GS&#10;4Nd5EQUJKSgWVzMK8DKzvcwIKwmq4jIgZ2OwDuOb2Ds0u4Zq5UkqC7dkU23OPY99ncylkaS/FzN/&#10;GadTvx/56hcAAAD//wMAUEsDBBQABgAIAAAAIQD7Gf5G3wAAAA0BAAAPAAAAZHJzL2Rvd25yZXYu&#10;eG1sTI/BboMwEETvlfoP1lbqLbGBpoooJoqQemnVQ9L20JvBW0DgNcImgb+vOaW3Wc3T7Ex2mE3P&#10;Lji61pKEaCuAIVVWt1RL+Pp83eyBOa9Iq94SSljQwSG/v8tUqu2VTng5+5qFEHKpktB4P6Scu6pB&#10;o9zWDkjB+7WjUT6cY831qK4h3PQ8FuKZG9VS+NCoAYsGq+48GQlltxD+8KI4dm/LB36PSTK9k5SP&#10;D/PxBZjH2d9gWOuH6pCHTqWdSDvWS9jskiigwYgS8QRsReJdEOUqRLwHnmf8/4r8DwAA//8DAFBL&#10;AQItABQABgAIAAAAIQC2gziS/gAAAOEBAAATAAAAAAAAAAAAAAAAAAAAAABbQ29udGVudF9UeXBl&#10;c10ueG1sUEsBAi0AFAAGAAgAAAAhADj9If/WAAAAlAEAAAsAAAAAAAAAAAAAAAAALwEAAF9yZWxz&#10;Ly5yZWxzUEsBAi0AFAAGAAgAAAAhACJJuwkpAgAALAQAAA4AAAAAAAAAAAAAAAAALgIAAGRycy9l&#10;Mm9Eb2MueG1sUEsBAi0AFAAGAAgAAAAhAPsZ/kbfAAAADQEAAA8AAAAAAAAAAAAAAAAAgwQAAGRy&#10;cy9kb3ducmV2LnhtbFBLBQYAAAAABAAEAPMAAACPBQAAAAA=&#10;" o:allowincell="f" fillcolor="#5b9bd5 [3204]" stroked="f">
                <v:textbox>
                  <w:txbxContent>
                    <w:p w:rsidR="00CC3A01" w:rsidRPr="004011E2" w:rsidRDefault="00CC3A01" w:rsidP="00CC3A0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11E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Appuye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z</w:t>
                      </w:r>
                      <w:r w:rsidRPr="004011E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ici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CC3A01" w:rsidRPr="004011E2" w:rsidRDefault="00CC3A01" w:rsidP="00CC3A01">
      <w:pPr>
        <w:rPr>
          <w:lang w:val="en-CA"/>
        </w:rPr>
      </w:pPr>
    </w:p>
    <w:p w:rsidR="00CC3A01" w:rsidRPr="004011E2" w:rsidRDefault="00CC3A01" w:rsidP="00CC3A01">
      <w:r w:rsidRPr="004011E2">
        <w:t xml:space="preserve">Si vous désirez sélectionner cette prime </w:t>
      </w:r>
    </w:p>
    <w:p w:rsidR="004011E2" w:rsidRDefault="004011E2"/>
    <w:p w:rsidR="004011E2" w:rsidRDefault="004011E2"/>
    <w:p w:rsidR="004011E2" w:rsidRPr="004011E2" w:rsidRDefault="004011E2" w:rsidP="004011E2">
      <w:pPr>
        <w:rPr>
          <w:lang w:val="en-CA"/>
        </w:rPr>
      </w:pPr>
      <w:r w:rsidRPr="004011E2">
        <w:rPr>
          <w:lang w:val="en-CA"/>
        </w:rPr>
        <w:t>Hi</w:t>
      </w:r>
      <w:r w:rsidRPr="004011E2">
        <w:rPr>
          <w:lang w:val="en-CA"/>
        </w:rPr>
        <w:t>,</w:t>
      </w:r>
    </w:p>
    <w:p w:rsidR="004011E2" w:rsidRDefault="004011E2" w:rsidP="004011E2">
      <w:pPr>
        <w:rPr>
          <w:rFonts w:ascii="Arial" w:hAnsi="Arial" w:cs="Arial"/>
          <w:color w:val="212121"/>
          <w:shd w:val="clear" w:color="auto" w:fill="FFFFFF"/>
          <w:lang w:val="en-CA"/>
        </w:rPr>
      </w:pPr>
      <w:r w:rsidRPr="004011E2">
        <w:rPr>
          <w:lang w:val="en-CA"/>
        </w:rPr>
        <w:br/>
      </w:r>
      <w:r w:rsidRPr="004011E2">
        <w:rPr>
          <w:rFonts w:ascii="Arial" w:hAnsi="Arial" w:cs="Arial"/>
          <w:color w:val="212121"/>
          <w:shd w:val="clear" w:color="auto" w:fill="FFFFFF"/>
          <w:lang w:val="en-CA"/>
        </w:rPr>
        <w:t xml:space="preserve">You </w:t>
      </w:r>
      <w:r>
        <w:rPr>
          <w:rFonts w:ascii="Arial" w:hAnsi="Arial" w:cs="Arial"/>
          <w:color w:val="212121"/>
          <w:shd w:val="clear" w:color="auto" w:fill="FFFFFF"/>
          <w:lang w:val="en-CA"/>
        </w:rPr>
        <w:t xml:space="preserve">just </w:t>
      </w:r>
      <w:r w:rsidRPr="004011E2">
        <w:rPr>
          <w:rFonts w:ascii="Arial" w:hAnsi="Arial" w:cs="Arial"/>
          <w:color w:val="212121"/>
          <w:shd w:val="clear" w:color="auto" w:fill="FFFFFF"/>
          <w:lang w:val="en-CA"/>
        </w:rPr>
        <w:t xml:space="preserve">received </w:t>
      </w:r>
      <w:r>
        <w:rPr>
          <w:rFonts w:ascii="Arial" w:hAnsi="Arial" w:cs="Arial"/>
          <w:color w:val="212121"/>
          <w:shd w:val="clear" w:color="auto" w:fill="FFFFFF"/>
          <w:lang w:val="en-CA"/>
        </w:rPr>
        <w:t>a quote</w:t>
      </w:r>
      <w:r w:rsidRPr="004011E2">
        <w:rPr>
          <w:rFonts w:ascii="Arial" w:hAnsi="Arial" w:cs="Arial"/>
          <w:color w:val="212121"/>
          <w:shd w:val="clear" w:color="auto" w:fill="FFFFFF"/>
          <w:lang w:val="en-CA"/>
        </w:rPr>
        <w:t xml:space="preserve">. Remember by combining the </w:t>
      </w:r>
      <w:r>
        <w:rPr>
          <w:rFonts w:ascii="Arial" w:hAnsi="Arial" w:cs="Arial"/>
          <w:color w:val="212121"/>
          <w:shd w:val="clear" w:color="auto" w:fill="FFFFFF"/>
          <w:lang w:val="en-CA"/>
        </w:rPr>
        <w:t>car</w:t>
      </w:r>
      <w:r w:rsidRPr="004011E2">
        <w:rPr>
          <w:rFonts w:ascii="Arial" w:hAnsi="Arial" w:cs="Arial"/>
          <w:color w:val="212121"/>
          <w:shd w:val="clear" w:color="auto" w:fill="FFFFFF"/>
          <w:lang w:val="en-CA"/>
        </w:rPr>
        <w:t xml:space="preserve"> and the dwelling</w:t>
      </w:r>
      <w:r>
        <w:rPr>
          <w:rFonts w:ascii="Arial" w:hAnsi="Arial" w:cs="Arial"/>
          <w:color w:val="212121"/>
          <w:shd w:val="clear" w:color="auto" w:fill="FFFFFF"/>
          <w:lang w:val="en-CA"/>
        </w:rPr>
        <w:t xml:space="preserve"> insurance</w:t>
      </w:r>
      <w:r w:rsidRPr="004011E2">
        <w:rPr>
          <w:rFonts w:ascii="Arial" w:hAnsi="Arial" w:cs="Arial"/>
          <w:color w:val="212121"/>
          <w:shd w:val="clear" w:color="auto" w:fill="FFFFFF"/>
          <w:lang w:val="en-CA"/>
        </w:rPr>
        <w:t xml:space="preserve"> with the same company you will get an additional discount. If you have any questions do not hesitate to contact us.</w:t>
      </w:r>
    </w:p>
    <w:p w:rsidR="004011E2" w:rsidRPr="004011E2" w:rsidRDefault="004011E2" w:rsidP="004011E2">
      <w:pPr>
        <w:rPr>
          <w:lang w:val="en-CA"/>
        </w:rPr>
      </w:pPr>
      <w:r>
        <w:rPr>
          <w:lang w:val="en-CA"/>
        </w:rPr>
        <w:t>Regards</w:t>
      </w:r>
      <w:r w:rsidRPr="004011E2">
        <w:rPr>
          <w:lang w:val="en-CA"/>
        </w:rPr>
        <w:t>,</w:t>
      </w:r>
    </w:p>
    <w:p w:rsidR="004011E2" w:rsidRPr="004011E2" w:rsidRDefault="004011E2" w:rsidP="004011E2">
      <w:pPr>
        <w:rPr>
          <w:lang w:val="en-CA"/>
        </w:rPr>
      </w:pPr>
      <w:r w:rsidRPr="004011E2">
        <w:rPr>
          <w:lang w:val="en-CA"/>
        </w:rPr>
        <w:t xml:space="preserve">A quote please </w:t>
      </w:r>
      <w:proofErr w:type="gramStart"/>
      <w:r w:rsidRPr="004011E2">
        <w:rPr>
          <w:lang w:val="en-CA"/>
        </w:rPr>
        <w:t>TEAM</w:t>
      </w:r>
      <w:r w:rsidRPr="004011E2">
        <w:rPr>
          <w:lang w:val="en-CA"/>
        </w:rPr>
        <w:t xml:space="preserve"> !</w:t>
      </w:r>
      <w:proofErr w:type="gramEnd"/>
    </w:p>
    <w:p w:rsidR="004011E2" w:rsidRPr="004011E2" w:rsidRDefault="004011E2" w:rsidP="004011E2">
      <w:pPr>
        <w:rPr>
          <w:lang w:val="en-CA"/>
        </w:rPr>
      </w:pPr>
    </w:p>
    <w:p w:rsidR="004011E2" w:rsidRPr="00CC3A01" w:rsidRDefault="00CC3A01" w:rsidP="004011E2">
      <w:pPr>
        <w:rPr>
          <w:lang w:val="en-CA"/>
        </w:rPr>
      </w:pPr>
      <w:r w:rsidRPr="004011E2">
        <w:rPr>
          <w:noProof/>
          <w:lang w:val="en-CA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4A1FD1D1" wp14:editId="41C11C10">
                <wp:simplePos x="0" y="0"/>
                <wp:positionH relativeFrom="margin">
                  <wp:posOffset>2771775</wp:posOffset>
                </wp:positionH>
                <wp:positionV relativeFrom="margin">
                  <wp:posOffset>4971415</wp:posOffset>
                </wp:positionV>
                <wp:extent cx="459740" cy="2835275"/>
                <wp:effectExtent l="0" t="6668" r="0" b="0"/>
                <wp:wrapSquare wrapText="bothSides"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9740" cy="28352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C3A01" w:rsidRPr="00CC3A01" w:rsidRDefault="00CC3A01" w:rsidP="00CC3A0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 xml:space="preserve">The premium </w:t>
                            </w:r>
                            <w:proofErr w:type="gramStart"/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is</w:t>
                            </w: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 xml:space="preserve"> :</w:t>
                            </w:r>
                            <w:proofErr w:type="gramEnd"/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(</w:t>
                            </w: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input the premium</w:t>
                            </w: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)</w:t>
                            </w:r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C3A0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hereh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FD1D1" id="_x0000_s1028" style="position:absolute;margin-left:218.25pt;margin-top:391.45pt;width:36.2pt;height:223.2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wWKAIAACwEAAAOAAAAZHJzL2Uyb0RvYy54bWysU8tu2zAQvBfoPxC815IfqhPBchA4cFEg&#10;bYOm/QCapCy2EpdZ0pbdr8+SclynvRXVgdByydmdmeXi5tC1bK/RG7AVH49yzrSVoIzdVvz7t/W7&#10;K858EFaJFqyu+FF7frN8+2bRu1JPoIFWaWQEYn3Zu4o3Ibgyy7xsdCf8CJy2lKwBOxEoxG2mUPSE&#10;3rXZJM/fZz2gcghSe0+7d0OSLxN+XWsZvtS114G1FafeQloxrZu4ZsuFKLcoXGPkqQ3xD110wlgq&#10;eoa6E0GwHZq/oDojETzUYSShy6CujdSJA7EZ53+weWyE04kLiePdWSb//2Dl5/0DMqMqXnBmRUcW&#10;rUlszcQuAGlunnaaTaJMvfMlnX50DxiJencP8qdnFlaNsFt9iwh9o4Wi5sbxfPbqQgw8XWWb/hMo&#10;qhLxk2KHGjuGQM4Uszx+aZeUYYdk0/Fskz4EJmlzVlzPZ2SmpNTkalpM5kUqKMqIFZtz6MMHDR2L&#10;PxVH2Fn1lWYhQYv9vQ/JK3ViLNQPzuquJef3omXjaT5NlDNRng7T3wtmIg+tUWvTtimIs6pXLTK6&#10;TMSk1DYMEpBMlyeJAJV+0SbKMcgaDptD8uAs9AbUkcRKshBTemBEowH8xVlPw1px/7QTqDlrP1oS&#10;/Ho8i4KEFMyK+YQCvMxsLjPCSoKquAzI2RCswvAmdg7NtqFa4ySVhVuyqTbnnoe+TubSSNLfq5m/&#10;jNOp3498+QwAAP//AwBQSwMEFAAGAAgAAAAhAEeDGZrgAAAADAEAAA8AAABkcnMvZG93bnJldi54&#10;bWxMj0FPhDAQhe8m/odmTLy5rSyugpTNhsSLxoOrHrwVGIFAp4SWXfj3jic9TubLe9/L9osdxAkn&#10;3znScLtRIJAqV3fUaPh4f7p5AOGDodoMjlDDih72+eVFZtLanekNT8fQCA4hnxoNbQhjKqWvWrTG&#10;b9yIxL9vN1kT+JwaWU/mzOF2kJFSO2lNR9zQmhGLFqv+OFsNZb8SfsmiOPTP6yt+Ttvt/EJaX18t&#10;h0cQAZfwB8OvPqtDzk6lm6n2YtAQxUnMqIbkXvEoJnbJXQKiZFTFUQwyz+T/EfkPAAAA//8DAFBL&#10;AQItABQABgAIAAAAIQC2gziS/gAAAOEBAAATAAAAAAAAAAAAAAAAAAAAAABbQ29udGVudF9UeXBl&#10;c10ueG1sUEsBAi0AFAAGAAgAAAAhADj9If/WAAAAlAEAAAsAAAAAAAAAAAAAAAAALwEAAF9yZWxz&#10;Ly5yZWxzUEsBAi0AFAAGAAgAAAAhAIFWfBYoAgAALAQAAA4AAAAAAAAAAAAAAAAALgIAAGRycy9l&#10;Mm9Eb2MueG1sUEsBAi0AFAAGAAgAAAAhAEeDGZrgAAAADAEAAA8AAAAAAAAAAAAAAAAAggQAAGRy&#10;cy9kb3ducmV2LnhtbFBLBQYAAAAABAAEAPMAAACPBQAAAAA=&#10;" o:allowincell="f" fillcolor="#5b9bd5 [3204]" stroked="f">
                <v:textbox>
                  <w:txbxContent>
                    <w:p w:rsidR="00CC3A01" w:rsidRPr="00CC3A01" w:rsidRDefault="00CC3A01" w:rsidP="00CC3A01">
                      <w:pP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 xml:space="preserve">The premium </w:t>
                      </w:r>
                      <w:proofErr w:type="gramStart"/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is</w:t>
                      </w: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 xml:space="preserve"> :</w:t>
                      </w:r>
                      <w:proofErr w:type="gramEnd"/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(</w:t>
                      </w: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input the premium</w:t>
                      </w: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)</w:t>
                      </w:r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Pr="00CC3A0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hereh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val="en-CA"/>
        </w:rPr>
        <w:t xml:space="preserve">Here the details of the </w:t>
      </w:r>
      <w:proofErr w:type="gramStart"/>
      <w:r>
        <w:rPr>
          <w:noProof/>
          <w:lang w:val="en-CA"/>
        </w:rPr>
        <w:t>quote</w:t>
      </w:r>
      <w:r w:rsidR="004011E2" w:rsidRPr="00CC3A01">
        <w:rPr>
          <w:lang w:val="en-CA"/>
        </w:rPr>
        <w:t> :</w:t>
      </w:r>
      <w:proofErr w:type="gramEnd"/>
      <w:r w:rsidR="004011E2" w:rsidRPr="00CC3A01">
        <w:rPr>
          <w:lang w:val="en-CA"/>
        </w:rPr>
        <w:t xml:space="preserve"> « </w:t>
      </w:r>
      <w:r>
        <w:rPr>
          <w:lang w:val="en-CA"/>
        </w:rPr>
        <w:t>Show the car brand an model and year.</w:t>
      </w:r>
      <w:r w:rsidR="004011E2" w:rsidRPr="00CC3A01">
        <w:rPr>
          <w:lang w:val="en-CA"/>
        </w:rPr>
        <w:t> » </w:t>
      </w:r>
    </w:p>
    <w:tbl>
      <w:tblPr>
        <w:tblStyle w:val="Grilledutableau"/>
        <w:tblW w:w="9466" w:type="dxa"/>
        <w:tblLook w:val="04A0" w:firstRow="1" w:lastRow="0" w:firstColumn="1" w:lastColumn="0" w:noHBand="0" w:noVBand="1"/>
      </w:tblPr>
      <w:tblGrid>
        <w:gridCol w:w="3302"/>
        <w:gridCol w:w="6164"/>
      </w:tblGrid>
      <w:tr w:rsidR="004011E2" w:rsidRPr="004011E2" w:rsidTr="0028358E">
        <w:trPr>
          <w:trHeight w:val="942"/>
        </w:trPr>
        <w:tc>
          <w:tcPr>
            <w:tcW w:w="3302" w:type="dxa"/>
          </w:tcPr>
          <w:p w:rsidR="004011E2" w:rsidRPr="00CC3A01" w:rsidRDefault="004011E2" w:rsidP="0028358E">
            <w:pPr>
              <w:rPr>
                <w:lang w:val="en-CA"/>
              </w:rPr>
            </w:pPr>
          </w:p>
          <w:p w:rsidR="004011E2" w:rsidRDefault="00CC3A01" w:rsidP="0028358E">
            <w:proofErr w:type="spellStart"/>
            <w:r>
              <w:t>Liability</w:t>
            </w:r>
            <w:proofErr w:type="spellEnd"/>
          </w:p>
        </w:tc>
        <w:tc>
          <w:tcPr>
            <w:tcW w:w="6164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Pr="004011E2" w:rsidRDefault="004011E2" w:rsidP="0028358E">
            <w:pPr>
              <w:rPr>
                <w:lang w:val="en-CA"/>
              </w:rPr>
            </w:pPr>
            <w:r w:rsidRPr="004011E2">
              <w:rPr>
                <w:lang w:val="en-CA"/>
              </w:rPr>
              <w:t>Place the one or 2 million the employees have select</w:t>
            </w:r>
          </w:p>
        </w:tc>
      </w:tr>
      <w:tr w:rsidR="004011E2" w:rsidRPr="004011E2" w:rsidTr="0028358E">
        <w:trPr>
          <w:trHeight w:val="888"/>
        </w:trPr>
        <w:tc>
          <w:tcPr>
            <w:tcW w:w="3302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Default="004011E2" w:rsidP="00CC3A01">
            <w:r>
              <w:t xml:space="preserve">B1 : </w:t>
            </w:r>
            <w:r w:rsidR="00CC3A01">
              <w:t xml:space="preserve">All </w:t>
            </w:r>
            <w:proofErr w:type="spellStart"/>
            <w:r w:rsidR="00CC3A01">
              <w:t>perils</w:t>
            </w:r>
            <w:proofErr w:type="spellEnd"/>
          </w:p>
        </w:tc>
        <w:tc>
          <w:tcPr>
            <w:tcW w:w="6164" w:type="dxa"/>
          </w:tcPr>
          <w:p w:rsidR="004011E2" w:rsidRDefault="004011E2" w:rsidP="0028358E">
            <w:pPr>
              <w:rPr>
                <w:lang w:val="en-CA"/>
              </w:rPr>
            </w:pPr>
          </w:p>
          <w:p w:rsidR="004011E2" w:rsidRPr="004011E2" w:rsidRDefault="004011E2" w:rsidP="0028358E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  <w:tr w:rsidR="004011E2" w:rsidRPr="004011E2" w:rsidTr="0028358E">
        <w:trPr>
          <w:trHeight w:val="942"/>
        </w:trPr>
        <w:tc>
          <w:tcPr>
            <w:tcW w:w="3302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Default="004011E2" w:rsidP="00CC3A01">
            <w:r>
              <w:t xml:space="preserve">B2 : Collisions </w:t>
            </w:r>
            <w:r w:rsidR="00CC3A01">
              <w:t xml:space="preserve">and </w:t>
            </w:r>
            <w:proofErr w:type="spellStart"/>
            <w:r w:rsidR="00CC3A01">
              <w:t>upset</w:t>
            </w:r>
            <w:proofErr w:type="spellEnd"/>
          </w:p>
        </w:tc>
        <w:tc>
          <w:tcPr>
            <w:tcW w:w="6164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Pr="004011E2" w:rsidRDefault="004011E2" w:rsidP="0028358E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  <w:tr w:rsidR="004011E2" w:rsidRPr="004011E2" w:rsidTr="0028358E">
        <w:trPr>
          <w:trHeight w:val="888"/>
        </w:trPr>
        <w:tc>
          <w:tcPr>
            <w:tcW w:w="3302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Default="004011E2" w:rsidP="00CC3A01">
            <w:r>
              <w:t xml:space="preserve">B3 : </w:t>
            </w:r>
            <w:proofErr w:type="spellStart"/>
            <w:r w:rsidR="00CC3A01">
              <w:t>Comprehensive</w:t>
            </w:r>
            <w:proofErr w:type="spellEnd"/>
          </w:p>
        </w:tc>
        <w:tc>
          <w:tcPr>
            <w:tcW w:w="6164" w:type="dxa"/>
          </w:tcPr>
          <w:p w:rsidR="004011E2" w:rsidRDefault="004011E2" w:rsidP="0028358E"/>
          <w:p w:rsidR="004011E2" w:rsidRPr="004011E2" w:rsidRDefault="004011E2" w:rsidP="0028358E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  <w:tr w:rsidR="004011E2" w:rsidRPr="004011E2" w:rsidTr="0028358E">
        <w:trPr>
          <w:trHeight w:val="942"/>
        </w:trPr>
        <w:tc>
          <w:tcPr>
            <w:tcW w:w="3302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Default="004011E2" w:rsidP="00CC3A01">
            <w:r>
              <w:t xml:space="preserve">B4 : </w:t>
            </w:r>
            <w:r w:rsidR="00CC3A01">
              <w:t xml:space="preserve">All </w:t>
            </w:r>
            <w:proofErr w:type="spellStart"/>
            <w:r w:rsidR="00CC3A01">
              <w:t>perils</w:t>
            </w:r>
            <w:proofErr w:type="spellEnd"/>
          </w:p>
        </w:tc>
        <w:tc>
          <w:tcPr>
            <w:tcW w:w="6164" w:type="dxa"/>
          </w:tcPr>
          <w:p w:rsidR="004011E2" w:rsidRPr="004011E2" w:rsidRDefault="004011E2" w:rsidP="0028358E">
            <w:pPr>
              <w:rPr>
                <w:lang w:val="en-CA"/>
              </w:rPr>
            </w:pPr>
          </w:p>
          <w:p w:rsidR="004011E2" w:rsidRPr="004011E2" w:rsidRDefault="004011E2" w:rsidP="0028358E">
            <w:pPr>
              <w:rPr>
                <w:lang w:val="en-CA"/>
              </w:rPr>
            </w:pPr>
            <w:r w:rsidRPr="004011E2">
              <w:rPr>
                <w:lang w:val="en-CA"/>
              </w:rPr>
              <w:t xml:space="preserve">Place </w:t>
            </w:r>
            <w:r>
              <w:rPr>
                <w:lang w:val="en-CA"/>
              </w:rPr>
              <w:t>what</w:t>
            </w:r>
            <w:r w:rsidRPr="004011E2">
              <w:rPr>
                <w:lang w:val="en-CA"/>
              </w:rPr>
              <w:t xml:space="preserve"> the employees have select</w:t>
            </w:r>
          </w:p>
        </w:tc>
      </w:tr>
    </w:tbl>
    <w:p w:rsidR="004011E2" w:rsidRPr="004011E2" w:rsidRDefault="004011E2" w:rsidP="004011E2">
      <w:pPr>
        <w:rPr>
          <w:lang w:val="en-CA"/>
        </w:rPr>
      </w:pPr>
    </w:p>
    <w:p w:rsidR="004011E2" w:rsidRDefault="00CC3A01" w:rsidP="004011E2">
      <w:pPr>
        <w:rPr>
          <w:lang w:val="en-CA"/>
        </w:rPr>
      </w:pPr>
      <w:r>
        <w:rPr>
          <w:lang w:val="en-CA"/>
        </w:rPr>
        <w:t>Additional</w:t>
      </w:r>
      <w:r w:rsidR="004011E2" w:rsidRPr="004011E2">
        <w:rPr>
          <w:lang w:val="en-CA"/>
        </w:rPr>
        <w:t xml:space="preserve"> protection: </w:t>
      </w:r>
      <w:proofErr w:type="gramStart"/>
      <w:r>
        <w:rPr>
          <w:lang w:val="en-CA"/>
        </w:rPr>
        <w:t>QEF</w:t>
      </w:r>
      <w:r w:rsidR="004011E2" w:rsidRPr="004011E2">
        <w:rPr>
          <w:lang w:val="en-CA"/>
        </w:rPr>
        <w:t> :</w:t>
      </w:r>
      <w:proofErr w:type="gramEnd"/>
      <w:r w:rsidR="004011E2" w:rsidRPr="004011E2">
        <w:rPr>
          <w:lang w:val="en-CA"/>
        </w:rPr>
        <w:t xml:space="preserve"> Place </w:t>
      </w:r>
      <w:r w:rsidR="004011E2">
        <w:rPr>
          <w:lang w:val="en-CA"/>
        </w:rPr>
        <w:t>what</w:t>
      </w:r>
      <w:r w:rsidR="004011E2" w:rsidRPr="004011E2">
        <w:rPr>
          <w:lang w:val="en-CA"/>
        </w:rPr>
        <w:t xml:space="preserve"> the employees have select</w:t>
      </w:r>
    </w:p>
    <w:p w:rsidR="004011E2" w:rsidRDefault="004011E2" w:rsidP="004011E2">
      <w:pPr>
        <w:rPr>
          <w:lang w:val="en-CA"/>
        </w:rPr>
      </w:pPr>
    </w:p>
    <w:p w:rsidR="004011E2" w:rsidRPr="004011E2" w:rsidRDefault="004011E2" w:rsidP="004011E2">
      <w:pPr>
        <w:rPr>
          <w:lang w:val="en-CA"/>
        </w:rPr>
      </w:pPr>
    </w:p>
    <w:p w:rsidR="004011E2" w:rsidRPr="004011E2" w:rsidRDefault="004011E2" w:rsidP="004011E2">
      <w:pPr>
        <w:rPr>
          <w:lang w:val="en-CA"/>
        </w:rPr>
      </w:pPr>
    </w:p>
    <w:p w:rsidR="004011E2" w:rsidRPr="004011E2" w:rsidRDefault="00CC3A01" w:rsidP="004011E2">
      <w:pPr>
        <w:rPr>
          <w:lang w:val="en-CA"/>
        </w:rPr>
      </w:pPr>
      <w:r w:rsidRPr="004011E2">
        <w:rPr>
          <w:noProof/>
          <w:lang w:val="en-CA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70763254" wp14:editId="0175B99B">
                <wp:simplePos x="0" y="0"/>
                <wp:positionH relativeFrom="margin">
                  <wp:posOffset>2790190</wp:posOffset>
                </wp:positionH>
                <wp:positionV relativeFrom="margin">
                  <wp:posOffset>6716395</wp:posOffset>
                </wp:positionV>
                <wp:extent cx="459740" cy="1133475"/>
                <wp:effectExtent l="6032" t="0" r="3493" b="3492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9740" cy="1133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011E2" w:rsidRPr="004011E2" w:rsidRDefault="00CC3A01" w:rsidP="004011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Clic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63254" id="_x0000_s1029" style="position:absolute;margin-left:219.7pt;margin-top:528.85pt;width:36.2pt;height:89.2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VDKAIAACwEAAAOAAAAZHJzL2Uyb0RvYy54bWysU8GO0zAQvSPxD5bvNE2bUjZqulp1VYS0&#10;wIqFD3BtpzEkHu/YbVq+nrHTli7cEDlYGY/9Zt5748XtoWvZXqM3YCuej8acaStBGbut+Lev6zfv&#10;OPNBWCVasLriR+357fL1q0XvSj2BBlqlkRGI9WXvKt6E4Mos87LRnfAjcNpSsgbsRKAQt5lC0RN6&#10;12aT8fht1gMqhyC197R7PyT5MuHXtZbhc117HVhbceotpBXTuolrtlyIcovCNUae2hD/0EUnjKWi&#10;F6h7EQTbofkLqjMSwUMdRhK6DOraSJ04EJt8/Aebp0Y4nbiQON5dZPL/D1Z+2j8iM6riE86s6Mii&#10;NYmtmdgFIM3N806zSZSpd76k00/uESNR7x5A/vDMwqoRdqvvEKFvtFDUXB7PZy8uxMDTVbbpP4Ki&#10;KhE/KXaosWMI5MysGMcv7ZIy7JBsOl5s0ofAJG0Ws5t5QWZKSuX5dFrMZ6mgKCNWbM6hD+81dCz+&#10;VBxhZ9UXmoUELfYPPiSv1ImxUN85q7uWnN+LluXT8TRRzkR5Okx/Z8xEHlqj1qZtUxBnVa9aZHSZ&#10;iEmpbRgkIJmuTxIBKn3WJsoxyBoOm0PyYHoWegPqSGIlWYgpPTCi0QD+5KynYa24f94J1Jy1HywJ&#10;fpMXUZCQgmI2n1CA15nNdUZYSVAVlwE5G4JVGN7EzqHZNlQrT1JZuCObanPpeejrZC6NJP29mPnr&#10;OJ36/ciXvwAAAP//AwBQSwMEFAAGAAgAAAAhAKsKSyDgAAAADQEAAA8AAABkcnMvZG93bnJldi54&#10;bWxMj0FPg0AQhe8m/ofNNPFmF4oSgixNQ+JF48FWD94WmAKBnSXs0sK/d3rS28y8lzffy/aLGcQF&#10;J9dZUhBuAxBIla07ahR8nV4fExDOa6r1YAkVrOhgn9/fZTqt7ZU+8XL0jeAQcqlW0Ho/plK6qkWj&#10;3daOSKyd7WS053VqZD3pK4ebQe6CIJZGd8QfWj1i0WLVH2ejoOxXwh9ZFIf+bf3A7ymK5ndS6mGz&#10;HF5AeFz8nxlu+IwOOTOVdqbaiUFBlMQRW1kIw4BLsOU5fuKhvJ2SaAcyz+T/FvkvAAAA//8DAFBL&#10;AQItABQABgAIAAAAIQC2gziS/gAAAOEBAAATAAAAAAAAAAAAAAAAAAAAAABbQ29udGVudF9UeXBl&#10;c10ueG1sUEsBAi0AFAAGAAgAAAAhADj9If/WAAAAlAEAAAsAAAAAAAAAAAAAAAAALwEAAF9yZWxz&#10;Ly5yZWxzUEsBAi0AFAAGAAgAAAAhAHnNJUMoAgAALAQAAA4AAAAAAAAAAAAAAAAALgIAAGRycy9l&#10;Mm9Eb2MueG1sUEsBAi0AFAAGAAgAAAAhAKsKSyDgAAAADQEAAA8AAAAAAAAAAAAAAAAAggQAAGRy&#10;cy9kb3ducmV2LnhtbFBLBQYAAAAABAAEAPMAAACPBQAAAAA=&#10;" o:allowincell="f" fillcolor="#5b9bd5 [3204]" stroked="f">
                <v:textbox>
                  <w:txbxContent>
                    <w:p w:rsidR="004011E2" w:rsidRPr="004011E2" w:rsidRDefault="00CC3A01" w:rsidP="004011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Clic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here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4011E2" w:rsidRPr="004011E2" w:rsidRDefault="004011E2" w:rsidP="004011E2">
      <w:pPr>
        <w:rPr>
          <w:lang w:val="en-CA"/>
        </w:rPr>
      </w:pPr>
    </w:p>
    <w:p w:rsidR="004011E2" w:rsidRPr="00CC3A01" w:rsidRDefault="00CC3A01" w:rsidP="004011E2">
      <w:pPr>
        <w:rPr>
          <w:lang w:val="en-CA"/>
        </w:rPr>
      </w:pPr>
      <w:r w:rsidRPr="00CC3A01">
        <w:rPr>
          <w:lang w:val="en-CA"/>
        </w:rPr>
        <w:t xml:space="preserve">If you would like to select this </w:t>
      </w:r>
      <w:proofErr w:type="gramStart"/>
      <w:r w:rsidRPr="00CC3A01">
        <w:rPr>
          <w:lang w:val="en-CA"/>
        </w:rPr>
        <w:t>premium :</w:t>
      </w:r>
      <w:proofErr w:type="gramEnd"/>
    </w:p>
    <w:p w:rsidR="004011E2" w:rsidRPr="00CC3A01" w:rsidRDefault="004011E2">
      <w:pPr>
        <w:rPr>
          <w:lang w:val="en-CA"/>
        </w:rPr>
      </w:pPr>
    </w:p>
    <w:sectPr w:rsidR="004011E2" w:rsidRPr="00CC3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87"/>
    <w:rsid w:val="00181387"/>
    <w:rsid w:val="004011E2"/>
    <w:rsid w:val="009F3E1A"/>
    <w:rsid w:val="00B7051F"/>
    <w:rsid w:val="00C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4D5D-DF96-4919-B5B1-E036A74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B8B6-E345-4F6E-8FAE-8A51EEEB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142DA81B.dotm</Template>
  <TotalTime>258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Partner Solutions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Roy</dc:creator>
  <cp:keywords/>
  <dc:description/>
  <cp:lastModifiedBy/>
  <cp:revision>1</cp:revision>
  <cp:lastPrinted>2017-04-24T16:55:00Z</cp:lastPrinted>
  <dcterms:created xsi:type="dcterms:W3CDTF">2017-04-24T12:37:00Z</dcterms:created>
  <dcterms:modified xsi:type="dcterms:W3CDTF">2017-04-24T16:55:00Z</dcterms:modified>
</cp:coreProperties>
</file>